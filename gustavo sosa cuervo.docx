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Your Name"/>
        <w:tag w:val=""/>
        <w:id w:val="-574512284"/>
        <w:placeholder>
          <w:docPart w:val="62399190E490459B98BA7DA8162BA6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3E59E0" w:rsidRDefault="003E59E0" w:rsidP="003E59E0">
          <w:pPr>
            <w:pStyle w:val="Name"/>
            <w:rPr>
              <w:rFonts w:asciiTheme="minorHAnsi" w:eastAsiaTheme="minorEastAsia" w:hAnsiTheme="minorHAnsi" w:cstheme="minorBidi"/>
              <w:caps w:val="0"/>
              <w:color w:val="595959" w:themeColor="text1" w:themeTint="A6"/>
              <w:sz w:val="20"/>
              <w:szCs w:val="20"/>
            </w:rPr>
          </w:pPr>
          <w:r>
            <w:t>gustavo sosa cuervo</w:t>
          </w:r>
        </w:p>
      </w:sdtContent>
    </w:sdt>
    <w:p w:rsidR="007D49AC" w:rsidRDefault="003E59E0" w:rsidP="003E59E0">
      <w:pPr>
        <w:pStyle w:val="ContactInfo"/>
      </w:pPr>
      <w:r>
        <w:t xml:space="preserve"> 2540 W </w:t>
      </w:r>
      <w:proofErr w:type="spellStart"/>
      <w:r>
        <w:t>Rascher</w:t>
      </w:r>
      <w:proofErr w:type="spellEnd"/>
      <w:r>
        <w:t xml:space="preserve"> Ave</w:t>
      </w:r>
    </w:p>
    <w:p w:rsidR="007D49AC" w:rsidRDefault="003E59E0">
      <w:pPr>
        <w:pStyle w:val="ContactInfo"/>
      </w:pPr>
      <w:r>
        <w:t>Chicago, IL 60625</w:t>
      </w:r>
    </w:p>
    <w:p w:rsidR="007D49AC" w:rsidRDefault="003E59E0">
      <w:pPr>
        <w:pStyle w:val="ContactInfo"/>
      </w:pPr>
      <w:r>
        <w:t>(773) 313-7159</w:t>
      </w:r>
      <w:r w:rsidR="002C0935">
        <w:t xml:space="preserve"> | </w:t>
      </w:r>
      <w:r w:rsidRPr="003E59E0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https://www.linkedin.com/in/gustavo-sosa-cuervo-77383b89</w:t>
      </w:r>
    </w:p>
    <w:p w:rsidR="007D49AC" w:rsidRDefault="003E59E0">
      <w:pPr>
        <w:pStyle w:val="ContactInfo"/>
        <w:rPr>
          <w:rStyle w:val="Emphasis"/>
        </w:rPr>
      </w:pPr>
      <w:r>
        <w:rPr>
          <w:rStyle w:val="Emphasis"/>
        </w:rPr>
        <w:t>g.sosacuervo@hotmail.com</w:t>
      </w:r>
    </w:p>
    <w:p w:rsidR="003E59E0" w:rsidRDefault="003E59E0">
      <w:pPr>
        <w:pStyle w:val="ContactInfo"/>
        <w:rPr>
          <w:rStyle w:val="Emphasis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7D49AC" w:rsidTr="003E59E0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7D49AC" w:rsidRDefault="007131B3">
            <w:pPr>
              <w:pStyle w:val="Heading1"/>
            </w:pPr>
            <w:r>
              <w:t>PROFESSIONAL SUMMARY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7D49AC" w:rsidRDefault="007D49AC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234705391"/>
              <w:placeholder>
                <w:docPart w:val="700A8624886B42D58C1E1F45DE61B9CD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bookmarkStart w:id="0" w:name="_GoBack" w:displacedByCustomXml="prev"/>
              <w:p w:rsidR="007D49AC" w:rsidRDefault="002C0935">
                <w:r>
                  <w:t xml:space="preserve">Check out the few quick tips below to help you get started. To replace any tip text with your own, just click it and start typing. </w:t>
                </w:r>
              </w:p>
              <w:p w:rsidR="007D49AC" w:rsidRDefault="002C0935">
                <w:r>
                  <w:t>On the Design tab of the ribbon, check out the Themes, Colors, and Fonts galleries to get a custom look with just a click.</w:t>
                </w:r>
              </w:p>
              <w:p w:rsidR="007D49AC" w:rsidRDefault="002C0935">
                <w:r>
                  <w:t>N</w:t>
                </w:r>
                <w:r>
                  <w:t>eed another experience, education, or reference entry? You got it. Just click in the sample entries below and then click the plus sign that appears.</w:t>
                </w:r>
              </w:p>
              <w:bookmarkEnd w:id="0" w:displacedByCustomXml="next"/>
            </w:sdtContent>
          </w:sdt>
        </w:tc>
      </w:tr>
      <w:tr w:rsidR="007D49AC" w:rsidTr="003E59E0">
        <w:tc>
          <w:tcPr>
            <w:tcW w:w="1778" w:type="dxa"/>
            <w:tcBorders>
              <w:top w:val="single" w:sz="4" w:space="0" w:color="418AB3" w:themeColor="accent1"/>
            </w:tcBorders>
          </w:tcPr>
          <w:p w:rsidR="007D49AC" w:rsidRDefault="002C0935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  <w:tcBorders>
              <w:top w:val="single" w:sz="4" w:space="0" w:color="418AB3" w:themeColor="accent1"/>
            </w:tcBorders>
          </w:tcPr>
          <w:p w:rsidR="007D49AC" w:rsidRDefault="007D49AC"/>
        </w:tc>
        <w:tc>
          <w:tcPr>
            <w:tcW w:w="7830" w:type="dxa"/>
            <w:tcBorders>
              <w:top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201E3885A0CD466D8D5DC55FD3A4ABAB"/>
                  </w:placeholder>
                  <w15:repeatingSectionItem/>
                </w:sdtPr>
                <w:sdtEndPr/>
                <w:sdtContent>
                  <w:sdt>
                    <w:sdtPr>
                      <w:id w:val="-1010059038"/>
                      <w:placeholder>
                        <w:docPart w:val="85E931EBA8C94966822D3FA9ACE195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1347285305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315BE43095FA4C0390E0EA4E795641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1905066944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201E3885A0CD466D8D5DC55FD3A4ABAB"/>
                  </w:placeholder>
                  <w15:repeatingSectionItem/>
                </w:sdtPr>
                <w:sdtEndPr/>
                <w:sdtContent>
                  <w:sdt>
                    <w:sdtPr>
                      <w:id w:val="-1657297181"/>
                      <w:placeholder>
                        <w:docPart w:val="85E931EBA8C94966822D3FA9ACE195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1368135703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315BE43095FA4C0390E0EA4E795641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1881626752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201E3885A0CD466D8D5DC55FD3A4ABAB"/>
                  </w:placeholder>
                  <w15:repeatingSectionItem/>
                </w:sdtPr>
                <w:sdtEndPr/>
                <w:sdtContent>
                  <w:sdt>
                    <w:sdtPr>
                      <w:id w:val="-1506976801"/>
                      <w:placeholder>
                        <w:docPart w:val="85E931EBA8C94966822D3FA9ACE195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966191188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315BE43095FA4C0390E0EA4E795641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47927747"/>
                        <w:placeholder>
                          <w:docPart w:val="315BE43095FA4C0390E0EA4E795641B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7D49AC">
        <w:tc>
          <w:tcPr>
            <w:tcW w:w="1778" w:type="dxa"/>
          </w:tcPr>
          <w:p w:rsidR="007D49AC" w:rsidRDefault="002C0935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7D49AC" w:rsidRDefault="007D49AC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2978B17245AB400A8949A7E25734948D"/>
                  </w:placeholder>
                  <w:showingPlcHdr/>
                  <w15:repeatingSectionItem/>
                </w:sdtPr>
                <w:sdtEndPr/>
                <w:sdtContent>
                  <w:p w:rsidR="007D49AC" w:rsidRDefault="002C0935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2978B17245AB400A8949A7E25734948D"/>
                  </w:placeholder>
                  <w:showingPlcHdr/>
                  <w15:repeatingSectionItem/>
                </w:sdtPr>
                <w:sdtEndPr/>
                <w:sdtContent>
                  <w:p w:rsidR="007D49AC" w:rsidRDefault="002C0935">
                    <w:pPr>
                      <w:pStyle w:val="ResumeText"/>
                    </w:pPr>
                    <w:r>
                      <w:t xml:space="preserve">[Professional or </w:t>
                    </w:r>
                    <w:r>
                      <w:t>technical skills]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2978B17245AB400A8949A7E25734948D"/>
                  </w:placeholder>
                  <w:showingPlcHdr/>
                  <w15:repeatingSectionItem/>
                </w:sdtPr>
                <w:sdtEndPr/>
                <w:sdtContent>
                  <w:p w:rsidR="007D49AC" w:rsidRDefault="002C0935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2978B17245AB400A8949A7E25734948D"/>
                  </w:placeholder>
                  <w:showingPlcHdr/>
                  <w15:repeatingSectionItem/>
                </w:sdtPr>
                <w:sdtEndPr/>
                <w:sdtContent>
                  <w:p w:rsidR="007D49AC" w:rsidRDefault="002C0935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</w:sdtContent>
          </w:sdt>
        </w:tc>
      </w:tr>
      <w:tr w:rsidR="007D49AC">
        <w:tc>
          <w:tcPr>
            <w:tcW w:w="1778" w:type="dxa"/>
          </w:tcPr>
          <w:p w:rsidR="007D49AC" w:rsidRDefault="002C0935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7D49AC" w:rsidRDefault="007D49A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D9FD0948C6EA448AAA40BD9F46F6FDC9"/>
                  </w:placeholder>
                  <w15:repeatingSectionItem/>
                </w:sdtPr>
                <w:sdtEndPr/>
                <w:sdtContent>
                  <w:sdt>
                    <w:sdtPr>
                      <w:id w:val="2027517112"/>
                      <w:placeholder>
                        <w:docPart w:val="E2DB37A493E541D1B31F65AD4CD3408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439652840"/>
                        <w:placeholder>
                          <w:docPart w:val="8FF44631AE78484E8EB85C517F27BA4A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D9FD0948C6EA448AAA40BD9F46F6FDC9"/>
                  </w:placeholder>
                  <w15:repeatingSectionItem/>
                </w:sdtPr>
                <w:sdtEndPr/>
                <w:sdtContent>
                  <w:sdt>
                    <w:sdtPr>
                      <w:id w:val="428938925"/>
                      <w:placeholder>
                        <w:docPart w:val="E2DB37A493E541D1B31F65AD4CD3408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754401420"/>
                        <w:placeholder>
                          <w:docPart w:val="8FF44631AE78484E8EB85C517F27BA4A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D9FD0948C6EA448AAA40BD9F46F6FDC9"/>
                  </w:placeholder>
                  <w15:repeatingSectionItem/>
                </w:sdtPr>
                <w:sdtEndPr/>
                <w:sdtContent>
                  <w:sdt>
                    <w:sdtPr>
                      <w:id w:val="-939372296"/>
                      <w:placeholder>
                        <w:docPart w:val="E2DB37A493E541D1B31F65AD4CD3408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[Job Title, Company</w:t>
                        </w:r>
                        <w:r>
                          <w:t xml:space="preserve"> Name, City, State]</w:t>
                        </w:r>
                      </w:p>
                    </w:sdtContent>
                  </w:sdt>
                  <w:p w:rsidR="007D49AC" w:rsidRDefault="002C0935">
                    <w:pPr>
                      <w:pStyle w:val="ResumeText"/>
                    </w:pPr>
                    <w:sdt>
                      <w:sdtPr>
                        <w:id w:val="-1973822535"/>
                        <w:placeholder>
                          <w:docPart w:val="8FF44631AE78484E8EB85C517F27BA4A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7D49AC">
        <w:tc>
          <w:tcPr>
            <w:tcW w:w="1778" w:type="dxa"/>
          </w:tcPr>
          <w:p w:rsidR="007D49AC" w:rsidRDefault="002C0935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7D49AC" w:rsidRDefault="007D49A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9FD0948C6EA448AAA40BD9F46F6FDC9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BB121AD660A8474EB361B9B4CCA6F0F7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[Degree, School Name, Location, Date]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851F0FE3059942168F117CD55EB5EC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D9FD0948C6EA448AAA40BD9F46F6FDC9"/>
                  </w:placeholder>
                  <w15:repeatingSectionItem/>
                </w:sdtPr>
                <w:sdtEndPr/>
                <w:sdtContent>
                  <w:sdt>
                    <w:sdtPr>
                      <w:id w:val="-133873684"/>
                      <w:placeholder>
                        <w:docPart w:val="BB121AD660A8474EB361B9B4CCA6F0F7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[Degree, School Name, Location, Date]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851F0FE3059942168F117CD55EB5EC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r>
                          <w:t xml:space="preserve">You might </w:t>
                        </w:r>
                        <w:r>
                          <w:t>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7D49AC">
        <w:tc>
          <w:tcPr>
            <w:tcW w:w="1778" w:type="dxa"/>
          </w:tcPr>
          <w:p w:rsidR="007D49AC" w:rsidRDefault="002C0935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7D49AC" w:rsidRDefault="007D49A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9FD0948C6EA448AAA40BD9F46F6FDC9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B6D7E108248744D0AF6FCCC4A664140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E89A66B18C8E4A2889C73B31FE79F8D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163929899F4846C79984CD322F18C3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D9FD0948C6EA448AAA40BD9F46F6FDC9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-998345838"/>
                      <w:placeholder>
                        <w:docPart w:val="B6D7E108248744D0AF6FCCC4A664140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E89A66B18C8E4A2889C73B31FE79F8D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7D49AC" w:rsidRDefault="002C0935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163929899F4846C79984CD322F18C3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7D49AC" w:rsidRDefault="002C0935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7D49AC" w:rsidRDefault="007D49AC"/>
    <w:sectPr w:rsidR="007D49AC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935" w:rsidRDefault="002C0935">
      <w:pPr>
        <w:spacing w:before="0" w:after="0" w:line="240" w:lineRule="auto"/>
      </w:pPr>
      <w:r>
        <w:separator/>
      </w:r>
    </w:p>
  </w:endnote>
  <w:endnote w:type="continuationSeparator" w:id="0">
    <w:p w:rsidR="002C0935" w:rsidRDefault="002C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7D49AC">
      <w:tc>
        <w:tcPr>
          <w:tcW w:w="5148" w:type="dxa"/>
        </w:tcPr>
        <w:p w:rsidR="007D49AC" w:rsidRDefault="002C0935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380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51F0FE3059942168F117CD55EB5EC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7D49AC" w:rsidRDefault="003E59E0">
              <w:pPr>
                <w:pStyle w:val="Footer"/>
                <w:jc w:val="right"/>
              </w:pPr>
              <w:proofErr w:type="spellStart"/>
              <w:r>
                <w:t>gustavo</w:t>
              </w:r>
              <w:proofErr w:type="spellEnd"/>
              <w:r>
                <w:t xml:space="preserve"> </w:t>
              </w:r>
              <w:proofErr w:type="spellStart"/>
              <w:r>
                <w:t>sosa</w:t>
              </w:r>
              <w:proofErr w:type="spellEnd"/>
              <w:r>
                <w:t xml:space="preserve"> </w:t>
              </w:r>
              <w:proofErr w:type="spellStart"/>
              <w:r>
                <w:t>cuervo</w:t>
              </w:r>
              <w:proofErr w:type="spellEnd"/>
            </w:p>
          </w:tc>
        </w:sdtContent>
      </w:sdt>
    </w:tr>
  </w:tbl>
  <w:p w:rsidR="007D49AC" w:rsidRDefault="007D4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935" w:rsidRDefault="002C0935">
      <w:pPr>
        <w:spacing w:before="0" w:after="0" w:line="240" w:lineRule="auto"/>
      </w:pPr>
      <w:r>
        <w:separator/>
      </w:r>
    </w:p>
  </w:footnote>
  <w:footnote w:type="continuationSeparator" w:id="0">
    <w:p w:rsidR="002C0935" w:rsidRDefault="002C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E0"/>
    <w:rsid w:val="0012380E"/>
    <w:rsid w:val="002C0935"/>
    <w:rsid w:val="003E59E0"/>
    <w:rsid w:val="007131B3"/>
    <w:rsid w:val="00750B5A"/>
    <w:rsid w:val="007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8720"/>
  <w15:chartTrackingRefBased/>
  <w15:docId w15:val="{71F3C211-BF8F-4BC5-B321-B8343E53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0A8624886B42D58C1E1F45DE61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118C5-54A3-4277-B85B-B856C7AF2A05}"/>
      </w:docPartPr>
      <w:docPartBody>
        <w:p w:rsidR="007A6878" w:rsidRDefault="00223D58">
          <w:r>
            <w:t xml:space="preserve">Check out the few quick tips below to help you get started. To replace any tip text with your own, just click it and start typing. </w:t>
          </w:r>
        </w:p>
        <w:p w:rsidR="007A6878" w:rsidRDefault="00223D58">
          <w:r>
            <w:t xml:space="preserve">On the Design tab of the ribbon, check out the Themes, </w:t>
          </w:r>
          <w:r>
            <w:t>Colors, and Fonts galleries to get a custom look with just a click.</w:t>
          </w:r>
        </w:p>
        <w:p w:rsidR="00000000" w:rsidRDefault="00223D58">
          <w:pPr>
            <w:pStyle w:val="700A8624886B42D58C1E1F45DE61B9CD"/>
          </w:pPr>
          <w:r>
            <w:t>Need another experience, education, or reference entry? You got it. Just click in the sample entries below and then click the plus sign that appears.</w:t>
          </w:r>
        </w:p>
      </w:docPartBody>
    </w:docPart>
    <w:docPart>
      <w:docPartPr>
        <w:name w:val="201E3885A0CD466D8D5DC55FD3A4A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E9DD-9F8E-403C-A20A-D65FD4D9BE91}"/>
      </w:docPartPr>
      <w:docPartBody>
        <w:p w:rsidR="00000000" w:rsidRDefault="00223D58">
          <w:pPr>
            <w:pStyle w:val="201E3885A0CD466D8D5DC55FD3A4ABAB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85E931EBA8C94966822D3FA9ACE19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26F39-0327-4412-82B0-3F714D27C1B8}"/>
      </w:docPartPr>
      <w:docPartBody>
        <w:p w:rsidR="00000000" w:rsidRDefault="00223D58">
          <w:pPr>
            <w:pStyle w:val="85E931EBA8C94966822D3FA9ACE19504"/>
          </w:pPr>
          <w:r>
            <w:rPr>
              <w:rStyle w:val="PlaceholderText"/>
            </w:rPr>
            <w:t>[field or area of accomplishment]</w:t>
          </w:r>
        </w:p>
      </w:docPartBody>
    </w:docPart>
    <w:docPart>
      <w:docPartPr>
        <w:name w:val="315BE43095FA4C0390E0EA4E79564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10A9-A4CA-43AB-A2C4-BA83271A79F0}"/>
      </w:docPartPr>
      <w:docPartBody>
        <w:p w:rsidR="00000000" w:rsidRDefault="00223D58">
          <w:pPr>
            <w:pStyle w:val="315BE43095FA4C0390E0EA4E795641BD"/>
          </w:pPr>
          <w:r>
            <w:t>[Achievement]</w:t>
          </w:r>
        </w:p>
      </w:docPartBody>
    </w:docPart>
    <w:docPart>
      <w:docPartPr>
        <w:name w:val="2978B17245AB400A8949A7E25734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E337-6761-480E-8C2D-6EE28BA969D1}"/>
      </w:docPartPr>
      <w:docPartBody>
        <w:p w:rsidR="00000000" w:rsidRDefault="00223D58">
          <w:pPr>
            <w:pStyle w:val="2978B17245AB400A8949A7E25734948D"/>
          </w:pPr>
          <w:r>
            <w:t>[Professional or technical skills]</w:t>
          </w:r>
        </w:p>
      </w:docPartBody>
    </w:docPart>
    <w:docPart>
      <w:docPartPr>
        <w:name w:val="D9FD0948C6EA448AAA40BD9F46F6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71E6-F77C-4E45-8C33-FAD25F5459BE}"/>
      </w:docPartPr>
      <w:docPartBody>
        <w:p w:rsidR="00000000" w:rsidRDefault="00223D58">
          <w:pPr>
            <w:pStyle w:val="D9FD0948C6EA448AAA40BD9F46F6FDC9"/>
          </w:pPr>
          <w:r>
            <w:rPr>
              <w:rStyle w:val="PlaceholderText"/>
            </w:rPr>
            <w:t>Enter any content that you want to rep</w:t>
          </w:r>
          <w:r>
            <w:rPr>
              <w:rStyle w:val="PlaceholderText"/>
            </w:rPr>
            <w:t>eat, including other content controls. You can also insert this control around table rows in order to repeat parts of a table.</w:t>
          </w:r>
        </w:p>
      </w:docPartBody>
    </w:docPart>
    <w:docPart>
      <w:docPartPr>
        <w:name w:val="E2DB37A493E541D1B31F65AD4CD34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88752-878E-40FC-BBEF-07E4CC984692}"/>
      </w:docPartPr>
      <w:docPartBody>
        <w:p w:rsidR="00000000" w:rsidRDefault="00223D58">
          <w:pPr>
            <w:pStyle w:val="E2DB37A493E541D1B31F65AD4CD3408E"/>
          </w:pPr>
          <w:r>
            <w:t>[Job Title, Company Name, City, State]</w:t>
          </w:r>
        </w:p>
      </w:docPartBody>
    </w:docPart>
    <w:docPart>
      <w:docPartPr>
        <w:name w:val="8FF44631AE78484E8EB85C517F27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726B0-5328-499D-AAF0-D3485CF5324C}"/>
      </w:docPartPr>
      <w:docPartBody>
        <w:p w:rsidR="00000000" w:rsidRDefault="00223D58">
          <w:pPr>
            <w:pStyle w:val="8FF44631AE78484E8EB85C517F27BA4A"/>
          </w:pPr>
          <w:r>
            <w:t>[Dates From – To]</w:t>
          </w:r>
        </w:p>
      </w:docPartBody>
    </w:docPart>
    <w:docPart>
      <w:docPartPr>
        <w:name w:val="BB121AD660A8474EB361B9B4CCA6F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8351E-2DC8-4627-8F0C-9C0F2F007C77}"/>
      </w:docPartPr>
      <w:docPartBody>
        <w:p w:rsidR="00000000" w:rsidRDefault="00223D58">
          <w:pPr>
            <w:pStyle w:val="BB121AD660A8474EB361B9B4CCA6F0F7"/>
          </w:pPr>
          <w:r>
            <w:t xml:space="preserve">[Degree, School </w:t>
          </w:r>
          <w:r>
            <w:t>Name, Location, Date]</w:t>
          </w:r>
        </w:p>
      </w:docPartBody>
    </w:docPart>
    <w:docPart>
      <w:docPartPr>
        <w:name w:val="851F0FE3059942168F117CD55EB5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4FB91-381D-457B-9632-5129A84413A8}"/>
      </w:docPartPr>
      <w:docPartBody>
        <w:p w:rsidR="00000000" w:rsidRDefault="00223D58">
          <w:pPr>
            <w:pStyle w:val="851F0FE3059942168F117CD55EB5EC5D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6D7E108248744D0AF6FCCC4A664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41EF8-2B33-41D9-80AF-0251AB2FAE41}"/>
      </w:docPartPr>
      <w:docPartBody>
        <w:p w:rsidR="00000000" w:rsidRDefault="00223D58">
          <w:pPr>
            <w:pStyle w:val="B6D7E108248744D0AF6FCCC4A664140E"/>
          </w:pPr>
          <w:r>
            <w:t>[Reference Name]</w:t>
          </w:r>
        </w:p>
      </w:docPartBody>
    </w:docPart>
    <w:docPart>
      <w:docPartPr>
        <w:name w:val="E89A66B18C8E4A2889C73B31FE79F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22AE8-AD26-4197-98A1-3DBE8755171D}"/>
      </w:docPartPr>
      <w:docPartBody>
        <w:p w:rsidR="00000000" w:rsidRDefault="00223D58">
          <w:pPr>
            <w:pStyle w:val="E89A66B18C8E4A2889C73B31FE79F8D6"/>
          </w:pPr>
          <w:r>
            <w:t>[Title, Company]</w:t>
          </w:r>
        </w:p>
      </w:docPartBody>
    </w:docPart>
    <w:docPart>
      <w:docPartPr>
        <w:name w:val="163929899F4846C79984CD322F18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79FE0-779D-4BDB-8B4D-562163D528DF}"/>
      </w:docPartPr>
      <w:docPartBody>
        <w:p w:rsidR="00000000" w:rsidRDefault="00223D58">
          <w:pPr>
            <w:pStyle w:val="163929899F4846C79984CD322F18C3E0"/>
          </w:pPr>
          <w:r>
            <w:t>[Contact Information]</w:t>
          </w:r>
        </w:p>
      </w:docPartBody>
    </w:docPart>
    <w:docPart>
      <w:docPartPr>
        <w:name w:val="62399190E490459B98BA7DA8162BA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74CB1-B58E-4550-9747-BE8D2CBDCAC0}"/>
      </w:docPartPr>
      <w:docPartBody>
        <w:p w:rsidR="00000000" w:rsidRDefault="002971C0" w:rsidP="002971C0">
          <w:pPr>
            <w:pStyle w:val="62399190E490459B98BA7DA8162BA6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C0"/>
    <w:rsid w:val="00223D58"/>
    <w:rsid w:val="002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A1E9D9CE44AEE8A38D752974D2AFE">
    <w:name w:val="C57A1E9D9CE44AEE8A38D752974D2AFE"/>
  </w:style>
  <w:style w:type="paragraph" w:customStyle="1" w:styleId="AF9E3B8ECA9B4968BB6E73ABD531C366">
    <w:name w:val="AF9E3B8ECA9B4968BB6E73ABD531C366"/>
  </w:style>
  <w:style w:type="paragraph" w:customStyle="1" w:styleId="6B1FF5A5FBCC4A8E8C8E013D87B6AC2C">
    <w:name w:val="6B1FF5A5FBCC4A8E8C8E013D87B6AC2C"/>
  </w:style>
  <w:style w:type="paragraph" w:customStyle="1" w:styleId="9E4B029A8D6D4C32A33C3F83EC9D206D">
    <w:name w:val="9E4B029A8D6D4C32A33C3F83EC9D206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79B12D6ABDF34557938278AD5EC70580">
    <w:name w:val="79B12D6ABDF34557938278AD5EC70580"/>
  </w:style>
  <w:style w:type="character" w:styleId="PlaceholderText">
    <w:name w:val="Placeholder Text"/>
    <w:basedOn w:val="DefaultParagraphFont"/>
    <w:uiPriority w:val="99"/>
    <w:semiHidden/>
    <w:rsid w:val="002971C0"/>
    <w:rPr>
      <w:color w:val="808080"/>
    </w:rPr>
  </w:style>
  <w:style w:type="paragraph" w:customStyle="1" w:styleId="B1E9EA9FABAF4D4396107305CDC4AFCA">
    <w:name w:val="B1E9EA9FABAF4D4396107305CDC4AFCA"/>
  </w:style>
  <w:style w:type="paragraph" w:customStyle="1" w:styleId="700A8624886B42D58C1E1F45DE61B9CD">
    <w:name w:val="700A8624886B42D58C1E1F45DE61B9CD"/>
  </w:style>
  <w:style w:type="paragraph" w:customStyle="1" w:styleId="201E3885A0CD466D8D5DC55FD3A4ABAB">
    <w:name w:val="201E3885A0CD466D8D5DC55FD3A4ABAB"/>
  </w:style>
  <w:style w:type="paragraph" w:customStyle="1" w:styleId="85E931EBA8C94966822D3FA9ACE19504">
    <w:name w:val="85E931EBA8C94966822D3FA9ACE19504"/>
  </w:style>
  <w:style w:type="paragraph" w:customStyle="1" w:styleId="315BE43095FA4C0390E0EA4E795641BD">
    <w:name w:val="315BE43095FA4C0390E0EA4E795641BD"/>
  </w:style>
  <w:style w:type="paragraph" w:customStyle="1" w:styleId="2978B17245AB400A8949A7E25734948D">
    <w:name w:val="2978B17245AB400A8949A7E25734948D"/>
  </w:style>
  <w:style w:type="paragraph" w:customStyle="1" w:styleId="D9FD0948C6EA448AAA40BD9F46F6FDC9">
    <w:name w:val="D9FD0948C6EA448AAA40BD9F46F6FDC9"/>
  </w:style>
  <w:style w:type="paragraph" w:customStyle="1" w:styleId="E2DB37A493E541D1B31F65AD4CD3408E">
    <w:name w:val="E2DB37A493E541D1B31F65AD4CD3408E"/>
  </w:style>
  <w:style w:type="paragraph" w:customStyle="1" w:styleId="8FF44631AE78484E8EB85C517F27BA4A">
    <w:name w:val="8FF44631AE78484E8EB85C517F27BA4A"/>
  </w:style>
  <w:style w:type="paragraph" w:customStyle="1" w:styleId="BB121AD660A8474EB361B9B4CCA6F0F7">
    <w:name w:val="BB121AD660A8474EB361B9B4CCA6F0F7"/>
  </w:style>
  <w:style w:type="paragraph" w:customStyle="1" w:styleId="851F0FE3059942168F117CD55EB5EC5D">
    <w:name w:val="851F0FE3059942168F117CD55EB5EC5D"/>
  </w:style>
  <w:style w:type="paragraph" w:customStyle="1" w:styleId="B6D7E108248744D0AF6FCCC4A664140E">
    <w:name w:val="B6D7E108248744D0AF6FCCC4A664140E"/>
  </w:style>
  <w:style w:type="paragraph" w:customStyle="1" w:styleId="E89A66B18C8E4A2889C73B31FE79F8D6">
    <w:name w:val="E89A66B18C8E4A2889C73B31FE79F8D6"/>
  </w:style>
  <w:style w:type="paragraph" w:customStyle="1" w:styleId="163929899F4846C79984CD322F18C3E0">
    <w:name w:val="163929899F4846C79984CD322F18C3E0"/>
  </w:style>
  <w:style w:type="paragraph" w:customStyle="1" w:styleId="62399190E490459B98BA7DA8162BA6CE">
    <w:name w:val="62399190E490459B98BA7DA8162BA6CE"/>
    <w:rsid w:val="00297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70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sosa cuervo</dc:creator>
  <cp:keywords/>
  <cp:lastModifiedBy>Gus</cp:lastModifiedBy>
  <cp:revision>1</cp:revision>
  <dcterms:created xsi:type="dcterms:W3CDTF">2016-12-31T03:22:00Z</dcterms:created>
  <dcterms:modified xsi:type="dcterms:W3CDTF">2016-12-31T04:34:00Z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